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402" w:line="288" w:lineRule="auto"/>
        <w:jc w:val="left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2229485</wp:posOffset>
                </wp:positionH>
                <wp:positionV relativeFrom="page">
                  <wp:posOffset>153670</wp:posOffset>
                </wp:positionV>
                <wp:extent cx="2206625" cy="648970"/>
                <wp:effectExtent l="0" t="0" r="0" b="0"/>
                <wp:wrapNone/>
                <wp:docPr id="43" name="文本框 5_637909038717353056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625" cy="648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方正粗黑宋简体" w:hAnsi="方正粗黑宋简体" w:eastAsia="方正粗黑宋简体" w:cs="方正粗黑宋简体"/>
                                <w:b/>
                                <w:bCs/>
                                <w:color w:val="475B7F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b/>
                                <w:bCs/>
                                <w:color w:val="475B7F"/>
                                <w:sz w:val="48"/>
                                <w:szCs w:val="48"/>
                                <w:shd w:val="clear" w:color="auto" w:fill="FFFFFF"/>
                                <w:lang w:val="en-US" w:eastAsia="zh-CN"/>
                              </w:rPr>
                              <w:t>郭姝含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_637909038717353056_3" o:spid="_x0000_s1026" o:spt="202" type="#_x0000_t202" style="position:absolute;left:0pt;margin-left:175.55pt;margin-top:12.1pt;height:51.1pt;width:173.75pt;mso-position-horizontal-relative:page;mso-position-vertical-relative:page;z-index:251660288;mso-width-relative:page;mso-height-relative:page;" filled="f" stroked="f" coordsize="21600,21600" o:gfxdata="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ygM9F2wAAAAoBAAAPAAAAAAAAAAEAIAAAACIAAABkcnMv&#10;ZG93bnJldi54bWxQSwECFAAUAAAACACHTuJABy/dmTkCAAA8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方正粗黑宋简体" w:hAnsi="方正粗黑宋简体" w:eastAsia="方正粗黑宋简体" w:cs="方正粗黑宋简体"/>
                          <w:b/>
                          <w:bCs/>
                          <w:color w:val="475B7F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b/>
                          <w:bCs/>
                          <w:color w:val="475B7F"/>
                          <w:sz w:val="48"/>
                          <w:szCs w:val="48"/>
                          <w:shd w:val="clear" w:color="auto" w:fill="FFFFFF"/>
                          <w:lang w:val="en-US" w:eastAsia="zh-CN"/>
                        </w:rPr>
                        <w:t>郭姝含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2211070</wp:posOffset>
                </wp:positionH>
                <wp:positionV relativeFrom="page">
                  <wp:posOffset>655955</wp:posOffset>
                </wp:positionV>
                <wp:extent cx="2705735" cy="665480"/>
                <wp:effectExtent l="0" t="0" r="0" b="0"/>
                <wp:wrapNone/>
                <wp:docPr id="6" name="文本框 97_637909038716669387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735" cy="66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default" w:ascii="微软雅黑" w:hAnsi="微软雅黑" w:eastAsia="微软雅黑" w:cs="微软雅黑"/>
                                <w:color w:val="000000"/>
                                <w:sz w:val="24"/>
                                <w:lang w:val="en-US" w:eastAsia="zh-CN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  <w:lang w:val="en-US" w:eastAsia="zh-CN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联系手机：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lang w:val="en-US" w:eastAsia="zh-CN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15304031616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default" w:ascii="微软雅黑" w:hAnsi="微软雅黑" w:eastAsia="微软雅黑" w:cs="微软雅黑"/>
                                <w:color w:val="000000"/>
                                <w:sz w:val="24"/>
                                <w:lang w:val="en-US" w:eastAsia="zh-CN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  <w:lang w:val="en-US" w:eastAsia="zh-CN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lang w:val="en-US" w:eastAsia="zh-CN"/>
                                <w14:textFill>
                                  <w14:solidFill>
                                    <w14:srgbClr w14:val="00000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2997713923@qqcom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_637909038716669387_2" o:spid="_x0000_s1026" o:spt="202" type="#_x0000_t202" style="position:absolute;left:0pt;margin-left:174.1pt;margin-top:51.65pt;height:52.4pt;width:213.05pt;mso-position-horizontal-relative:page;mso-position-vertical-relative:page;z-index:251659264;mso-width-relative:page;mso-height-relative:page;" filled="f" stroked="f" coordsize="21600,21600" o:gfxdata="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z7QgA9sAAAALAQAADwAAAAAAAAABACAAAAAiAAAAZHJzL2Rv&#10;d25yZXYueG1sUEsBAhQAFAAAAAgAh07iQKlQcLI3AgAAPAQAAA4AAAAAAAAAAQAgAAAAK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default" w:ascii="微软雅黑" w:hAnsi="微软雅黑" w:eastAsia="微软雅黑" w:cs="微软雅黑"/>
                          <w:color w:val="000000"/>
                          <w:sz w:val="24"/>
                          <w:lang w:val="en-US" w:eastAsia="zh-CN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  <w:lang w:val="en-US" w:eastAsia="zh-CN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联系手机：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lang w:val="en-US" w:eastAsia="zh-CN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15304031616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default" w:ascii="微软雅黑" w:hAnsi="微软雅黑" w:eastAsia="微软雅黑" w:cs="微软雅黑"/>
                          <w:color w:val="000000"/>
                          <w:sz w:val="24"/>
                          <w:lang w:val="en-US" w:eastAsia="zh-CN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  <w:lang w:val="en-US" w:eastAsia="zh-CN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lang w:val="en-US" w:eastAsia="zh-CN"/>
                          <w14:textFill>
                            <w14:solidFill>
                              <w14:srgbClr w14:val="00000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2997713923@qqcom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-1767840</wp:posOffset>
            </wp:positionV>
            <wp:extent cx="1009650" cy="1468755"/>
            <wp:effectExtent l="0" t="0" r="0" b="7620"/>
            <wp:wrapNone/>
            <wp:docPr id="1" name="图片 1" descr="210202200503236445（原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0202200503236445（原版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5616575</wp:posOffset>
                </wp:positionH>
                <wp:positionV relativeFrom="page">
                  <wp:posOffset>448310</wp:posOffset>
                </wp:positionV>
                <wp:extent cx="1664970" cy="502285"/>
                <wp:effectExtent l="0" t="0" r="11430" b="12065"/>
                <wp:wrapNone/>
                <wp:docPr id="38" name="Rectangle 38_637909038718130578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5022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_637909038718130578_4" o:spid="_x0000_s1026" o:spt="1" style="position:absolute;left:0pt;margin-left:442.25pt;margin-top:35.3pt;height:39.55pt;width:131.1pt;mso-position-horizontal-relative:page;mso-position-vertical-relative:page;z-index:251661312;v-text-anchor:middle;mso-width-relative:page;mso-height-relative:page;" filled="f" stroked="t" coordsize="21600,21600" o:gfxdata="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l7MANsAAAALAQAADwAAAAAAAAABACAAAAAiAAAAZHJzL2Rvd25yZXYueG1sUEsBAhQA&#10;FAAAAAgAh07iQKYLVXxhAgAApQQAAA4AAAAAAAAAAQAgAAAAKgEAAGRycy9lMm9Eb2MueG1sUEsF&#10;BgAAAAAGAAYAWQEAAP0FAAAAAA==&#10;">
                <v:fill on="f" focussize="0,0"/>
                <v:stroke weight="1pt" color="#475B7F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5665470</wp:posOffset>
                </wp:positionH>
                <wp:positionV relativeFrom="page">
                  <wp:posOffset>371475</wp:posOffset>
                </wp:positionV>
                <wp:extent cx="1597660" cy="558800"/>
                <wp:effectExtent l="0" t="0" r="0" b="0"/>
                <wp:wrapNone/>
                <wp:docPr id="70" name="Text Box 70_637909038718814890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55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方正粗黑宋简体" w:hAnsi="方正粗黑宋简体" w:eastAsia="方正粗黑宋简体" w:cs="方正粗黑宋简体"/>
                                <w:color w:val="475B7F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hint="eastAsia" w:ascii="方正粗黑宋简体" w:hAnsi="方正粗黑宋简体" w:eastAsia="方正粗黑宋简体" w:cs="方正粗黑宋简体"/>
                                <w:color w:val="475B7F"/>
                                <w:sz w:val="50"/>
                                <w:szCs w:val="50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_637909038718814890_5" o:spid="_x0000_s1026" o:spt="202" type="#_x0000_t202" style="position:absolute;left:0pt;margin-left:446.1pt;margin-top:29.25pt;height:44pt;width:125.8pt;mso-position-horizontal-relative:page;mso-position-vertical-relative:page;z-index:251662336;mso-width-relative:page;mso-height-relative:page;" filled="f" stroked="f" coordsize="21600,21600" o:gfxdata="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VMgafcAAAACwEAAA8AAAAAAAAAAQAgAAAAIgAAAGRycy9kb3ducmV2LnhtbFBL&#10;AQIUABQAAAAIAIdO4kA5z4EWKwIAADw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方正粗黑宋简体" w:hAnsi="方正粗黑宋简体" w:eastAsia="方正粗黑宋简体" w:cs="方正粗黑宋简体"/>
                          <w:color w:val="475B7F"/>
                          <w:sz w:val="50"/>
                          <w:szCs w:val="50"/>
                        </w:rPr>
                      </w:pPr>
                      <w:r>
                        <w:rPr>
                          <w:rFonts w:hint="eastAsia" w:ascii="方正粗黑宋简体" w:hAnsi="方正粗黑宋简体" w:eastAsia="方正粗黑宋简体" w:cs="方正粗黑宋简体"/>
                          <w:color w:val="475B7F"/>
                          <w:sz w:val="50"/>
                          <w:szCs w:val="50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2397760</wp:posOffset>
                </wp:positionH>
                <wp:positionV relativeFrom="page">
                  <wp:posOffset>1296035</wp:posOffset>
                </wp:positionV>
                <wp:extent cx="4492625" cy="379730"/>
                <wp:effectExtent l="0" t="0" r="0" b="1270"/>
                <wp:wrapNone/>
                <wp:docPr id="7" name="文本框 87_637909038719695254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 xml:space="preserve">130-1300-000         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"mailto:123456@qq.com"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docer8@qq.com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 xml:space="preserve">         Beijing China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F549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_637909038719695254_6" o:spid="_x0000_s1026" o:spt="202" type="#_x0000_t202" style="position:absolute;left:0pt;margin-left:188.8pt;margin-top:102.05pt;height:29.9pt;width:353.75pt;mso-position-horizontal-relative:page;mso-position-vertical-relative:page;z-index:251663360;mso-width-relative:page;mso-height-relative:page;" filled="f" stroked="f" coordsize="21600,21600" o:gfxdata="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sWd6dwAAAAMAQAADwAAAAAAAAABACAAAAAiAAAAZHJz&#10;L2Rvd25yZXYueG1sUEsBAhQAFAAAAAgAh07iQOe8Kmw5AgAAPA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 xml:space="preserve">130-1300-000          </w:t>
                      </w:r>
                      <w:r>
                        <w:fldChar w:fldCharType="begin"/>
                      </w:r>
                      <w:r>
                        <w:instrText xml:space="preserve"> HYPERLINK "mailto:123456@qq.com"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docer8@qq.com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 xml:space="preserve">         Beijing China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F5496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5710555</wp:posOffset>
                </wp:positionH>
                <wp:positionV relativeFrom="page">
                  <wp:posOffset>1395730</wp:posOffset>
                </wp:positionV>
                <wp:extent cx="117475" cy="153670"/>
                <wp:effectExtent l="0" t="0" r="0" b="0"/>
                <wp:wrapNone/>
                <wp:docPr id="19" name="任意多边形 8_637909038720767613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0" b="0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8_637909038720767613_8" o:spid="_x0000_s1026" o:spt="100" style="position:absolute;left:0pt;flip:x;margin-left:449.65pt;margin-top:109.9pt;height:12.1pt;width:9.25pt;mso-position-horizontal-relative:page;mso-position-vertical-relative:page;z-index:251664384;mso-width-relative:page;mso-height-relative:page;" fillcolor="#FFFFFF" filled="t" stroked="f" coordsize="82,109" o:gfxdata="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y0lW72QAAAAsBAAAPAAAAAAAAAAEAIAAAACIAAABkcnMvZG93bnJldi54bWxQSwECFAAUAAAA&#10;CACHTuJAmJ8AsgoDAACvCQAADgAAAAAAAAABACAAAAAoAQAAZHJzL2Uyb0RvYy54bWxQSwUGAAAA&#10;AAYABgBZAQAApAYAAAAA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2304415</wp:posOffset>
                </wp:positionH>
                <wp:positionV relativeFrom="page">
                  <wp:posOffset>1399540</wp:posOffset>
                </wp:positionV>
                <wp:extent cx="147955" cy="149860"/>
                <wp:effectExtent l="0" t="0" r="4445" b="2540"/>
                <wp:wrapNone/>
                <wp:docPr id="20" name="任意多边形 20_637909038721648816_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7955" cy="14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0" b="0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_637909038721648816_9" o:spid="_x0000_s1026" o:spt="100" style="position:absolute;left:0pt;margin-left:181.45pt;margin-top:110.2pt;height:11.8pt;width:11.65pt;mso-position-horizontal-relative:page;mso-position-vertical-relative:page;z-index:251665408;mso-width-relative:page;mso-height-relative:page;" fillcolor="#FFFFFF" filled="t" stroked="f" coordsize="60,60" o:gfxdata="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oHPzLdoAAAALAQAADwAAAAAAAAABACAAAAAiAAAAZHJzL2Rv&#10;d25yZXYueG1sUEsBAhQAFAAAAAgAh07iQJ+urAkcAwAAkAkAAA4AAAAAAAAAAQAgAAAAKQEAAGRy&#10;cy9lMm9Eb2MueG1sUEsFBgAAAAAGAAYAWQEAALcGAAAAAA=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3910330</wp:posOffset>
                </wp:positionH>
                <wp:positionV relativeFrom="page">
                  <wp:posOffset>1417320</wp:posOffset>
                </wp:positionV>
                <wp:extent cx="161290" cy="111760"/>
                <wp:effectExtent l="0" t="0" r="0" b="2540"/>
                <wp:wrapNone/>
                <wp:docPr id="21" name="任意多边形 21_637909038722525151_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>
                          <a:off x="0" y="0"/>
                          <a:ext cx="161290" cy="1117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55239615"/>
                            </a:cxn>
                            <a:cxn ang="0">
                              <a:pos x="70554995" y="91800084"/>
                            </a:cxn>
                            <a:cxn ang="0">
                              <a:pos x="113338490" y="126878200"/>
                            </a:cxn>
                            <a:cxn ang="0">
                              <a:pos x="156121986" y="91800084"/>
                            </a:cxn>
                            <a:cxn ang="0">
                              <a:pos x="226676981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0" y="155239615"/>
                            </a:cxn>
                            <a:cxn ang="0">
                              <a:pos x="162876864" y="85083383"/>
                            </a:cxn>
                            <a:cxn ang="0">
                              <a:pos x="226676981" y="35824128"/>
                            </a:cxn>
                            <a:cxn ang="0">
                              <a:pos x="226676981" y="141059338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162876864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35824128"/>
                            </a:cxn>
                            <a:cxn ang="0">
                              <a:pos x="63800117" y="85083383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0" y="141059338"/>
                            </a:cxn>
                            <a:cxn ang="0">
                              <a:pos x="113338490" y="113443936"/>
                            </a:cxn>
                            <a:cxn ang="0">
                              <a:pos x="0" y="21643852"/>
                            </a:cxn>
                            <a:cxn ang="0">
                              <a:pos x="0" y="0"/>
                            </a:cxn>
                            <a:cxn ang="0">
                              <a:pos x="226676981" y="0"/>
                            </a:cxn>
                            <a:cxn ang="0">
                              <a:pos x="226676981" y="21643852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  <a:cxn ang="0">
                              <a:pos x="113338490" y="113443936"/>
                            </a:cxn>
                          </a:cxnLst>
                          <a:rect l="0" t="0" r="0" b="0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1_637909038722525151_10" o:spid="_x0000_s1026" o:spt="100" style="position:absolute;left:0pt;flip:x;margin-left:307.9pt;margin-top:111.6pt;height:8.8pt;width:12.7pt;mso-position-horizontal-relative:page;mso-position-vertical-relative:page;z-index:251666432;mso-width-relative:page;mso-height-relative:page;" fillcolor="#FFFFFF" filled="t" stroked="f" coordsize="302,208" o:gfxdata="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" path="m0,208l94,123,151,170,208,123,302,208,0,208m217,114l302,48,302,189,217,114m0,189l0,48,85,114,0,189m151,152l0,29,0,0,302,0,302,29,151,152m151,152l151,152e">
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648970</wp:posOffset>
                </wp:positionH>
                <wp:positionV relativeFrom="page">
                  <wp:posOffset>1955165</wp:posOffset>
                </wp:positionV>
                <wp:extent cx="189230" cy="142875"/>
                <wp:effectExtent l="0" t="0" r="1270" b="9525"/>
                <wp:wrapNone/>
                <wp:docPr id="35" name="任意多边形 35_637909038723504065_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9230" cy="142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227" y="0"/>
                            </a:cxn>
                            <a:cxn ang="0">
                              <a:pos x="0" y="252463"/>
                            </a:cxn>
                            <a:cxn ang="0">
                              <a:pos x="46397" y="287338"/>
                            </a:cxn>
                            <a:cxn ang="0">
                              <a:pos x="54003" y="287338"/>
                            </a:cxn>
                            <a:cxn ang="0">
                              <a:pos x="58567" y="287338"/>
                            </a:cxn>
                            <a:cxn ang="0">
                              <a:pos x="197759" y="287338"/>
                            </a:cxn>
                            <a:cxn ang="0">
                              <a:pos x="203844" y="287338"/>
                            </a:cxn>
                            <a:cxn ang="0">
                              <a:pos x="208407" y="287338"/>
                            </a:cxn>
                            <a:cxn ang="0">
                              <a:pos x="382588" y="252463"/>
                            </a:cxn>
                            <a:cxn ang="0">
                              <a:pos x="348360" y="0"/>
                            </a:cxn>
                            <a:cxn ang="0">
                              <a:pos x="202322" y="263077"/>
                            </a:cxn>
                            <a:cxn ang="0">
                              <a:pos x="201562" y="263077"/>
                            </a:cxn>
                            <a:cxn ang="0">
                              <a:pos x="54003" y="263077"/>
                            </a:cxn>
                            <a:cxn ang="0">
                              <a:pos x="54003" y="263077"/>
                            </a:cxn>
                            <a:cxn ang="0">
                              <a:pos x="42594" y="262319"/>
                            </a:cxn>
                            <a:cxn ang="0">
                              <a:pos x="127782" y="191811"/>
                            </a:cxn>
                            <a:cxn ang="0">
                              <a:pos x="213732" y="262319"/>
                            </a:cxn>
                            <a:cxn ang="0">
                              <a:pos x="359009" y="252463"/>
                            </a:cxn>
                            <a:cxn ang="0">
                              <a:pos x="238071" y="263077"/>
                            </a:cxn>
                            <a:cxn ang="0">
                              <a:pos x="211450" y="201667"/>
                            </a:cxn>
                            <a:cxn ang="0">
                              <a:pos x="44876" y="201667"/>
                            </a:cxn>
                            <a:cxn ang="0">
                              <a:pos x="23578" y="34874"/>
                            </a:cxn>
                            <a:cxn ang="0">
                              <a:pos x="348360" y="24260"/>
                            </a:cxn>
                            <a:cxn ang="0">
                              <a:pos x="359009" y="252463"/>
                            </a:cxn>
                            <a:cxn ang="0">
                              <a:pos x="71497" y="104624"/>
                            </a:cxn>
                            <a:cxn ang="0">
                              <a:pos x="185589" y="104624"/>
                            </a:cxn>
                            <a:cxn ang="0">
                              <a:pos x="128543" y="137982"/>
                            </a:cxn>
                            <a:cxn ang="0">
                              <a:pos x="128543" y="72024"/>
                            </a:cxn>
                            <a:cxn ang="0">
                              <a:pos x="128543" y="137982"/>
                            </a:cxn>
                            <a:cxn ang="0">
                              <a:pos x="334669" y="47763"/>
                            </a:cxn>
                            <a:cxn ang="0">
                              <a:pos x="216013" y="72024"/>
                            </a:cxn>
                            <a:cxn ang="0">
                              <a:pos x="216013" y="95526"/>
                            </a:cxn>
                            <a:cxn ang="0">
                              <a:pos x="334669" y="119787"/>
                            </a:cxn>
                            <a:cxn ang="0">
                              <a:pos x="216013" y="95526"/>
                            </a:cxn>
                            <a:cxn ang="0">
                              <a:pos x="288272" y="143289"/>
                            </a:cxn>
                            <a:cxn ang="0">
                              <a:pos x="216013" y="167550"/>
                            </a:cxn>
                            <a:cxn ang="0">
                              <a:pos x="216013" y="143289"/>
                            </a:cxn>
                          </a:cxnLst>
                          <a:rect l="0" t="0" r="0" b="0"/>
                          <a:pathLst>
                            <a:path w="503" h="379">
                              <a:moveTo>
                                <a:pt x="458" y="0"/>
                              </a:move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0" y="0"/>
                                <a:pt x="0" y="21"/>
                                <a:pt x="0" y="46"/>
                              </a:cubicBezTo>
                              <a:cubicBezTo>
                                <a:pt x="0" y="333"/>
                                <a:pt x="0" y="333"/>
                                <a:pt x="0" y="333"/>
                              </a:cubicBezTo>
                              <a:cubicBezTo>
                                <a:pt x="0" y="358"/>
                                <a:pt x="20" y="379"/>
                                <a:pt x="45" y="379"/>
                              </a:cubicBezTo>
                              <a:cubicBezTo>
                                <a:pt x="61" y="379"/>
                                <a:pt x="61" y="379"/>
                                <a:pt x="61" y="379"/>
                              </a:cubicBezTo>
                              <a:cubicBezTo>
                                <a:pt x="63" y="379"/>
                                <a:pt x="65" y="379"/>
                                <a:pt x="66" y="379"/>
                              </a:cubicBezTo>
                              <a:cubicBezTo>
                                <a:pt x="68" y="379"/>
                                <a:pt x="70" y="379"/>
                                <a:pt x="71" y="379"/>
                              </a:cubicBezTo>
                              <a:cubicBezTo>
                                <a:pt x="72" y="379"/>
                                <a:pt x="73" y="379"/>
                                <a:pt x="74" y="379"/>
                              </a:cubicBezTo>
                              <a:cubicBezTo>
                                <a:pt x="75" y="379"/>
                                <a:pt x="76" y="379"/>
                                <a:pt x="77" y="379"/>
                              </a:cubicBezTo>
                              <a:cubicBezTo>
                                <a:pt x="257" y="379"/>
                                <a:pt x="257" y="379"/>
                                <a:pt x="257" y="379"/>
                              </a:cubicBezTo>
                              <a:cubicBezTo>
                                <a:pt x="258" y="379"/>
                                <a:pt x="259" y="379"/>
                                <a:pt x="260" y="379"/>
                              </a:cubicBezTo>
                              <a:cubicBezTo>
                                <a:pt x="262" y="379"/>
                                <a:pt x="264" y="379"/>
                                <a:pt x="266" y="379"/>
                              </a:cubicBezTo>
                              <a:cubicBezTo>
                                <a:pt x="268" y="379"/>
                                <a:pt x="268" y="379"/>
                                <a:pt x="268" y="379"/>
                              </a:cubicBezTo>
                              <a:cubicBezTo>
                                <a:pt x="269" y="379"/>
                                <a:pt x="269" y="379"/>
                                <a:pt x="269" y="379"/>
                              </a:cubicBezTo>
                              <a:cubicBezTo>
                                <a:pt x="270" y="379"/>
                                <a:pt x="272" y="379"/>
                                <a:pt x="274" y="379"/>
                              </a:cubicBezTo>
                              <a:cubicBezTo>
                                <a:pt x="458" y="379"/>
                                <a:pt x="458" y="379"/>
                                <a:pt x="458" y="379"/>
                              </a:cubicBezTo>
                              <a:cubicBezTo>
                                <a:pt x="483" y="379"/>
                                <a:pt x="503" y="358"/>
                                <a:pt x="503" y="333"/>
                              </a:cubicBezTo>
                              <a:cubicBezTo>
                                <a:pt x="503" y="46"/>
                                <a:pt x="503" y="46"/>
                                <a:pt x="503" y="46"/>
                              </a:cubicBezTo>
                              <a:cubicBezTo>
                                <a:pt x="503" y="21"/>
                                <a:pt x="483" y="0"/>
                                <a:pt x="458" y="0"/>
                              </a:cubicBezTo>
                              <a:close/>
                              <a:moveTo>
                                <a:pt x="273" y="347"/>
                              </a:moveTo>
                              <a:cubicBezTo>
                                <a:pt x="266" y="347"/>
                                <a:pt x="266" y="347"/>
                                <a:pt x="266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72" y="347"/>
                                <a:pt x="72" y="347"/>
                                <a:pt x="72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62" y="347"/>
                                <a:pt x="62" y="347"/>
                                <a:pt x="62" y="347"/>
                              </a:cubicBezTo>
                              <a:cubicBezTo>
                                <a:pt x="59" y="347"/>
                                <a:pt x="57" y="346"/>
                                <a:pt x="56" y="346"/>
                              </a:cubicBezTo>
                              <a:cubicBezTo>
                                <a:pt x="57" y="330"/>
                                <a:pt x="64" y="307"/>
                                <a:pt x="82" y="288"/>
                              </a:cubicBezTo>
                              <a:cubicBezTo>
                                <a:pt x="97" y="272"/>
                                <a:pt x="124" y="253"/>
                                <a:pt x="168" y="253"/>
                              </a:cubicBezTo>
                              <a:cubicBezTo>
                                <a:pt x="213" y="253"/>
                                <a:pt x="240" y="272"/>
                                <a:pt x="254" y="288"/>
                              </a:cubicBezTo>
                              <a:cubicBezTo>
                                <a:pt x="273" y="307"/>
                                <a:pt x="280" y="330"/>
                                <a:pt x="281" y="346"/>
                              </a:cubicBezTo>
                              <a:cubicBezTo>
                                <a:pt x="279" y="346"/>
                                <a:pt x="276" y="347"/>
                                <a:pt x="273" y="347"/>
                              </a:cubicBezTo>
                              <a:close/>
                              <a:moveTo>
                                <a:pt x="472" y="333"/>
                              </a:moveTo>
                              <a:cubicBezTo>
                                <a:pt x="472" y="341"/>
                                <a:pt x="466" y="347"/>
                                <a:pt x="458" y="347"/>
                              </a:cubicBezTo>
                              <a:cubicBezTo>
                                <a:pt x="313" y="347"/>
                                <a:pt x="313" y="347"/>
                                <a:pt x="313" y="347"/>
                              </a:cubicBezTo>
                              <a:cubicBezTo>
                                <a:pt x="313" y="334"/>
                                <a:pt x="310" y="321"/>
                                <a:pt x="304" y="308"/>
                              </a:cubicBezTo>
                              <a:cubicBezTo>
                                <a:pt x="298" y="293"/>
                                <a:pt x="289" y="278"/>
                                <a:pt x="278" y="266"/>
                              </a:cubicBezTo>
                              <a:cubicBezTo>
                                <a:pt x="258" y="246"/>
                                <a:pt x="224" y="221"/>
                                <a:pt x="168" y="221"/>
                              </a:cubicBezTo>
                              <a:cubicBezTo>
                                <a:pt x="112" y="221"/>
                                <a:pt x="78" y="246"/>
                                <a:pt x="59" y="266"/>
                              </a:cubicBezTo>
                              <a:cubicBezTo>
                                <a:pt x="47" y="280"/>
                                <a:pt x="37" y="295"/>
                                <a:pt x="31" y="312"/>
                              </a:cubicBezTo>
                              <a:cubicBezTo>
                                <a:pt x="31" y="46"/>
                                <a:pt x="31" y="46"/>
                                <a:pt x="31" y="46"/>
                              </a:cubicBezTo>
                              <a:cubicBezTo>
                                <a:pt x="31" y="38"/>
                                <a:pt x="37" y="32"/>
                                <a:pt x="45" y="32"/>
                              </a:cubicBezTo>
                              <a:cubicBezTo>
                                <a:pt x="458" y="32"/>
                                <a:pt x="458" y="32"/>
                                <a:pt x="458" y="32"/>
                              </a:cubicBezTo>
                              <a:cubicBezTo>
                                <a:pt x="466" y="32"/>
                                <a:pt x="472" y="38"/>
                                <a:pt x="472" y="46"/>
                              </a:cubicBezTo>
                              <a:cubicBezTo>
                                <a:pt x="472" y="333"/>
                                <a:pt x="472" y="333"/>
                                <a:pt x="472" y="333"/>
                              </a:cubicBezTo>
                              <a:close/>
                              <a:moveTo>
                                <a:pt x="169" y="64"/>
                              </a:moveTo>
                              <a:cubicBezTo>
                                <a:pt x="128" y="64"/>
                                <a:pt x="94" y="97"/>
                                <a:pt x="94" y="138"/>
                              </a:cubicBezTo>
                              <a:cubicBezTo>
                                <a:pt x="94" y="180"/>
                                <a:pt x="128" y="213"/>
                                <a:pt x="169" y="213"/>
                              </a:cubicBezTo>
                              <a:cubicBezTo>
                                <a:pt x="210" y="213"/>
                                <a:pt x="244" y="180"/>
                                <a:pt x="244" y="138"/>
                              </a:cubicBezTo>
                              <a:cubicBezTo>
                                <a:pt x="244" y="97"/>
                                <a:pt x="210" y="64"/>
                                <a:pt x="169" y="64"/>
                              </a:cubicBezTo>
                              <a:close/>
                              <a:moveTo>
                                <a:pt x="169" y="182"/>
                              </a:moveTo>
                              <a:cubicBezTo>
                                <a:pt x="145" y="182"/>
                                <a:pt x="126" y="162"/>
                                <a:pt x="126" y="138"/>
                              </a:cubicBezTo>
                              <a:cubicBezTo>
                                <a:pt x="126" y="114"/>
                                <a:pt x="145" y="95"/>
                                <a:pt x="169" y="95"/>
                              </a:cubicBezTo>
                              <a:cubicBezTo>
                                <a:pt x="193" y="95"/>
                                <a:pt x="212" y="114"/>
                                <a:pt x="212" y="138"/>
                              </a:cubicBezTo>
                              <a:cubicBezTo>
                                <a:pt x="212" y="162"/>
                                <a:pt x="193" y="182"/>
                                <a:pt x="169" y="182"/>
                              </a:cubicBezTo>
                              <a:close/>
                              <a:moveTo>
                                <a:pt x="284" y="63"/>
                              </a:moveTo>
                              <a:cubicBezTo>
                                <a:pt x="440" y="63"/>
                                <a:pt x="440" y="63"/>
                                <a:pt x="440" y="63"/>
                              </a:cubicBezTo>
                              <a:cubicBezTo>
                                <a:pt x="440" y="95"/>
                                <a:pt x="440" y="95"/>
                                <a:pt x="440" y="95"/>
                              </a:cubicBezTo>
                              <a:cubicBezTo>
                                <a:pt x="284" y="95"/>
                                <a:pt x="284" y="95"/>
                                <a:pt x="284" y="95"/>
                              </a:cubicBezTo>
                              <a:cubicBezTo>
                                <a:pt x="284" y="63"/>
                                <a:pt x="284" y="63"/>
                                <a:pt x="284" y="63"/>
                              </a:cubicBezTo>
                              <a:close/>
                              <a:moveTo>
                                <a:pt x="284" y="126"/>
                              </a:moveTo>
                              <a:cubicBezTo>
                                <a:pt x="440" y="126"/>
                                <a:pt x="440" y="126"/>
                                <a:pt x="440" y="126"/>
                              </a:cubicBezTo>
                              <a:cubicBezTo>
                                <a:pt x="440" y="158"/>
                                <a:pt x="440" y="158"/>
                                <a:pt x="440" y="158"/>
                              </a:cubicBezTo>
                              <a:cubicBezTo>
                                <a:pt x="284" y="158"/>
                                <a:pt x="284" y="158"/>
                                <a:pt x="284" y="158"/>
                              </a:cubicBezTo>
                              <a:cubicBezTo>
                                <a:pt x="284" y="126"/>
                                <a:pt x="284" y="126"/>
                                <a:pt x="284" y="126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379" y="189"/>
                                <a:pt x="379" y="189"/>
                                <a:pt x="379" y="189"/>
                              </a:cubicBezTo>
                              <a:cubicBezTo>
                                <a:pt x="379" y="221"/>
                                <a:pt x="379" y="221"/>
                                <a:pt x="379" y="221"/>
                              </a:cubicBezTo>
                              <a:cubicBezTo>
                                <a:pt x="284" y="221"/>
                                <a:pt x="284" y="221"/>
                                <a:pt x="284" y="221"/>
                              </a:cubicBez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35_637909038723504065_11" o:spid="_x0000_s1026" o:spt="100" style="position:absolute;left:0pt;margin-left:51.1pt;margin-top:153.95pt;height:11.25pt;width:14.9pt;mso-position-horizontal-relative:page;mso-position-vertical-relative:page;z-index:251667456;mso-width-relative:page;mso-height-relative:page;" fillcolor="#FFFFFF" filled="t" stroked="f" coordsize="503,379" o:gfxdata="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<v:path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950595</wp:posOffset>
                </wp:positionH>
                <wp:positionV relativeFrom="page">
                  <wp:posOffset>1797685</wp:posOffset>
                </wp:positionV>
                <wp:extent cx="2543810" cy="455930"/>
                <wp:effectExtent l="0" t="0" r="0" b="1270"/>
                <wp:wrapNone/>
                <wp:docPr id="31" name="文本框 37_637909038724380287_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475B7F"/>
                                <w:sz w:val="34"/>
                                <w:szCs w:val="3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5B7F"/>
                                <w:sz w:val="34"/>
                                <w:szCs w:val="34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_637909038724380287_12" o:spid="_x0000_s1026" o:spt="202" type="#_x0000_t202" style="position:absolute;left:0pt;margin-left:74.85pt;margin-top:141.55pt;height:35.9pt;width:200.3pt;mso-position-horizontal-relative:page;mso-position-vertical-relative:page;z-index:251668480;mso-width-relative:page;mso-height-relative:page;" filled="f" stroked="f" coordsize="21600,21600" o:gfxdata="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x20Mb9wAAAALAQAADwAAAAAAAAABACAAAAAiAAAAZHJzL2Rv&#10;d25yZXYueG1sUEsBAhQAFAAAAAgAh07iQK3Wqt82AgAAPgQAAA4AAAAAAAAAAQAgAAAAK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475B7F"/>
                          <w:sz w:val="34"/>
                          <w:szCs w:val="3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5B7F"/>
                          <w:sz w:val="34"/>
                          <w:szCs w:val="34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592455</wp:posOffset>
                </wp:positionH>
                <wp:positionV relativeFrom="page">
                  <wp:posOffset>1875155</wp:posOffset>
                </wp:positionV>
                <wp:extent cx="304165" cy="300990"/>
                <wp:effectExtent l="0" t="0" r="19685" b="22860"/>
                <wp:wrapNone/>
                <wp:docPr id="33" name="椭圆 15_637909038725260939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455" y="1875790"/>
                          <a:ext cx="304165" cy="300990"/>
                        </a:xfrm>
                        <a:prstGeom prst="ellipse">
                          <a:avLst/>
                        </a:prstGeom>
                        <a:solidFill>
                          <a:srgbClr val="475B7F"/>
                        </a:solidFill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_637909038725260939_13" o:spid="_x0000_s1026" o:spt="3" type="#_x0000_t3" style="position:absolute;left:0pt;margin-left:46.65pt;margin-top:147.65pt;height:23.7pt;width:23.95pt;mso-position-horizontal-relative:page;mso-position-vertical-relative:page;z-index:-251646976;v-text-anchor:middle;mso-width-relative:page;mso-height-relative:page;" fillcolor="#475B7F" filled="t" stroked="t" coordsize="21600,21600" o:gfxdata="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2Tfgr2QAAAAoBAAAPAAAAAAAA&#10;AAEAIAAAACIAAABkcnMvZG93bnJldi54bWxQSwECFAAUAAAACACHTuJA20HDeoMCAADkBAAADgAA&#10;AAAAAAABACAAAAAoAQAAZHJzL2Uyb0RvYy54bWxQSwUGAAAAAAYABgBZAQAAHQYAAAAA&#10;">
                <v:fill on="t" focussize="0,0"/>
                <v:stroke weight="1pt" color="#475B7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-160020</wp:posOffset>
                </wp:positionH>
                <wp:positionV relativeFrom="page">
                  <wp:posOffset>1338580</wp:posOffset>
                </wp:positionV>
                <wp:extent cx="7921625" cy="245110"/>
                <wp:effectExtent l="0" t="0" r="22225" b="21590"/>
                <wp:wrapNone/>
                <wp:docPr id="3" name="Rectangle 3_637909038726334210_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1625" cy="245110"/>
                        </a:xfrm>
                        <a:prstGeom prst="rect">
                          <a:avLst/>
                        </a:prstGeom>
                        <a:solidFill>
                          <a:srgbClr val="475B7F"/>
                        </a:solidFill>
                        <a:ln w="1905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_637909038726334210_14" o:spid="_x0000_s1026" o:spt="1" style="position:absolute;left:0pt;margin-left:-12.6pt;margin-top:105.4pt;height:19.3pt;width:623.75pt;mso-position-horizontal-relative:page;mso-position-vertical-relative:page;z-index:251670528;v-text-anchor:middle;mso-width-relative:page;mso-height-relative:page;" fillcolor="#475B7F" filled="t" stroked="t" coordsize="21600,21600" o:gfxdata="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5Kg+Z2QAAAAwBAAAPAAAAAAAAAAEAIAAAACIAAABkcnMvZG93bnJldi54bWxQSwEC&#10;FAAUAAAACACHTuJA0hngEWUCAADNBAAADgAAAAAAAAABACAAAAAoAQAAZHJzL2Uyb0RvYy54bWxQ&#10;SwUGAAAAAAYABgBZAQAA/wUAAAAA&#10;">
                <v:fill on="t" focussize="0,0"/>
                <v:stroke weight="1.5pt" color="#475B7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40" w:line="240" w:lineRule="auto"/>
        <w:jc w:val="both"/>
        <w:textAlignment w:val="auto"/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姓名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郭姝含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 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性别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女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 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出生日期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2005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. 0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3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年龄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18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40" w:line="240" w:lineRule="auto"/>
        <w:jc w:val="both"/>
        <w:textAlignment w:val="auto"/>
        <w:rPr>
          <w:rFonts w:hint="default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籍贯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辽宁 大连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院校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湖南大学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学历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本科在读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专业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：</w:t>
      </w:r>
      <w:r>
        <w:rPr>
          <w:rFonts w:hint="eastAsia" w:ascii="微软雅黑" w:hAnsi="微软雅黑" w:eastAsia="微软雅黑" w:cs="Times New Roman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工商管理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0"/>
        <w:ind w:left="669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475B7F"/>
          <w:sz w:val="34"/>
          <w:szCs w:val="3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haracter">
                  <wp:posOffset>-443230</wp:posOffset>
                </wp:positionH>
                <wp:positionV relativeFrom="paragraph">
                  <wp:posOffset>313690</wp:posOffset>
                </wp:positionV>
                <wp:extent cx="304165" cy="300990"/>
                <wp:effectExtent l="6350" t="6350" r="13335" b="6985"/>
                <wp:wrapNone/>
                <wp:docPr id="2" name="Oval 15_637909038803388808_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00990"/>
                        </a:xfrm>
                        <a:prstGeom prst="ellipse">
                          <a:avLst/>
                        </a:prstGeom>
                        <a:solidFill>
                          <a:srgbClr val="475B7F"/>
                        </a:solidFill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5_637909038803388808_16" o:spid="_x0000_s1026" o:spt="3" type="#_x0000_t3" style="position:absolute;left:0pt;margin-left:-34.9pt;margin-top:24.7pt;height:23.7pt;width:23.95pt;mso-position-horizontal-relative:char;z-index:-251591680;v-text-anchor:middle;mso-width-relative:page;mso-height-relative:page;" fillcolor="#475B7F" filled="t" stroked="t" coordsize="21600,21600" o:gfxdata="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XxqOetgAAAAJAQAADwAAAAAAAAABACAAAAAiAAAAZHJzL2Rvd25yZXYueG1s&#10;UEsBAhQAFAAAAAgAh07iQFum7ZJqAgAA1gQAAA4AAAAAAAAAAQAgAAAAJwEAAGRycy9lMm9Eb2Mu&#10;eG1sUEsFBgAAAAAGAAYAWQEAAAMGAAAAAA==&#10;">
                <v:fill on="t" focussize="0,0"/>
                <v:stroke weight="1pt" color="#475B7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haracter">
                  <wp:posOffset>-397510</wp:posOffset>
                </wp:positionH>
                <wp:positionV relativeFrom="paragraph">
                  <wp:posOffset>390525</wp:posOffset>
                </wp:positionV>
                <wp:extent cx="228600" cy="163830"/>
                <wp:effectExtent l="0" t="0" r="0" b="8255"/>
                <wp:wrapNone/>
                <wp:docPr id="4" name="任意多边形 76_637909038799286692_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8600" cy="1638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0" b="0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_637909038799286692_6" o:spid="_x0000_s1026" o:spt="100" style="position:absolute;left:0pt;margin-left:-31.3pt;margin-top:30.75pt;height:12.9pt;width:18pt;mso-position-horizontal-relative:char;z-index:251714560;mso-width-relative:page;mso-height-relative:page;" fillcolor="#FFFFFF" filled="t" stroked="f" coordsize="263,184" o:gfxdata="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O5965HZAAAACQEAAA8AAAAAAAAAAQAgAAAAIgAA&#10;AGRycy9kb3ducmV2LnhtbFBLAQIUABQAAAAIAIdO4kAVGpxxXgUAAFkZAAAOAAAAAAAAAAEAIAAA&#10;ACgBAABkcnMvZTJvRG9jLnhtbFBLBQYAAAAABgAGAFkBAAD4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haracter">
                  <wp:posOffset>-631825</wp:posOffset>
                </wp:positionH>
                <wp:positionV relativeFrom="paragraph">
                  <wp:posOffset>194310</wp:posOffset>
                </wp:positionV>
                <wp:extent cx="6755765" cy="0"/>
                <wp:effectExtent l="0" t="6350" r="6985" b="7620"/>
                <wp:wrapNone/>
                <wp:docPr id="5" name="Straight Connector 39_637909038797430458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7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_637909038797430458_1" o:spid="_x0000_s1026" o:spt="20" style="position:absolute;left:0pt;margin-left:-49.75pt;margin-top:15.3pt;height:0pt;width:531.95pt;mso-position-horizontal-relative:char;z-index:-251607040;mso-width-relative:page;mso-height-relative:page;" filled="f" stroked="t" coordsize="21600,21600" o:gfxdata="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fOHwTWAAAACQEAAA8AAAAAAAAAAQAg&#10;AAAAIgAAAGRycy9kb3ducmV2LnhtbFBLAQIUABQAAAAIAIdO4kCjcOgG1wEAAIsDAAAOAAAAAAAA&#10;AAEAIAAAACUBAABkcnMvZTJvRG9jLnhtbFBLBQYAAAAABgAGAFkBAABuBQAAAAA=&#10;">
                <v:fill on="f" focussize="0,0"/>
                <v:stroke weight="1pt" color="#475B7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75B7F"/>
          <w:sz w:val="34"/>
          <w:szCs w:val="34"/>
          <w:lang w:val="en-US" w:eastAsia="zh-CN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7" w:line="240" w:lineRule="auto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20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2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2.9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－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至今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               院校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/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湖南大学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             专业</w:t>
      </w:r>
      <w:r>
        <w:rPr>
          <w:rFonts w:hint="eastAsia" w:ascii="微软雅黑" w:hAnsi="微软雅黑" w:eastAsia="微软雅黑" w:cs="Times New Roman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/ 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工商管理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7" w:line="24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/>
          <w:sz w:val="22"/>
          <w:szCs w:val="22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成绩（排名）：全部课程算术平均分：91.29（2/79）                            绩点：3.81/4.00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60" w:after="63" w:afterLines="20" w:line="644" w:lineRule="exact"/>
        <w:ind w:left="669"/>
        <w:jc w:val="left"/>
        <w:textAlignment w:val="auto"/>
        <w:rPr>
          <w:rFonts w:hint="default" w:ascii="方正粗黑宋简体" w:hAnsi="方正粗黑宋简体" w:eastAsia="方正粗黑宋简体" w:cs="方正粗黑宋简体"/>
          <w:color w:val="475B7F"/>
          <w:sz w:val="34"/>
          <w:szCs w:val="3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character">
                  <wp:posOffset>-443230</wp:posOffset>
                </wp:positionH>
                <wp:positionV relativeFrom="paragraph">
                  <wp:posOffset>431165</wp:posOffset>
                </wp:positionV>
                <wp:extent cx="304165" cy="300990"/>
                <wp:effectExtent l="6350" t="6350" r="13335" b="6985"/>
                <wp:wrapNone/>
                <wp:docPr id="8" name="椭圆 15_637909038801626730_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00990"/>
                        </a:xfrm>
                        <a:prstGeom prst="ellipse">
                          <a:avLst/>
                        </a:prstGeom>
                        <a:solidFill>
                          <a:srgbClr val="475B7F"/>
                        </a:solidFill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_637909038801626730_12" o:spid="_x0000_s1026" o:spt="3" type="#_x0000_t3" style="position:absolute;left:0pt;margin-left:-34.9pt;margin-top:33.95pt;height:23.7pt;width:23.95pt;mso-position-horizontal-relative:char;z-index:-251595776;v-text-anchor:middle;mso-width-relative:page;mso-height-relative:page;" fillcolor="#475B7F" filled="t" stroked="t" coordsize="21600,21600" o:gfxdata="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dRH0pdkAAAAKAQAADwAAAAAAAAABACAAAAAiAAAA&#10;ZHJzL2Rvd25yZXYueG1sUEsBAhQAFAAAAAgAh07iQMdxjXN4AgAA2AQAAA4AAAAAAAAAAQAgAAAA&#10;KAEAAGRycy9lMm9Eb2MueG1sUEsFBgAAAAAGAAYAWQEAABIGAAAAAA==&#10;">
                <v:fill on="t" focussize="0,0"/>
                <v:stroke weight="1pt" color="#475B7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haracter">
                  <wp:posOffset>-386715</wp:posOffset>
                </wp:positionH>
                <wp:positionV relativeFrom="paragraph">
                  <wp:posOffset>494665</wp:posOffset>
                </wp:positionV>
                <wp:extent cx="189230" cy="165735"/>
                <wp:effectExtent l="0" t="0" r="1270" b="5715"/>
                <wp:wrapNone/>
                <wp:docPr id="9" name="任意多边形 129_637909038799676164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57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rect l="0" t="0" r="0" b="0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_637909038799676164_7" o:spid="_x0000_s1026" o:spt="100" style="position:absolute;left:0pt;margin-left:-30.45pt;margin-top:38.95pt;height:13.05pt;width:14.9pt;mso-position-horizontal-relative:char;z-index:251715584;v-text-anchor:middle;mso-width-relative:page;mso-height-relative:page;" fillcolor="#FFFFFF" filled="t" stroked="f" coordsize="3261356,2766950" o:gfxdata="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haracter">
                  <wp:posOffset>-631825</wp:posOffset>
                </wp:positionH>
                <wp:positionV relativeFrom="paragraph">
                  <wp:posOffset>304800</wp:posOffset>
                </wp:positionV>
                <wp:extent cx="6755765" cy="0"/>
                <wp:effectExtent l="0" t="6350" r="6985" b="7620"/>
                <wp:wrapNone/>
                <wp:docPr id="10" name="Straight Connector 40_637909038797819675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7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_637909038797819675_2" o:spid="_x0000_s1026" o:spt="20" style="position:absolute;left:0pt;margin-left:-49.75pt;margin-top:24pt;height:0pt;width:531.95pt;mso-position-horizontal-relative:char;z-index:-251606016;mso-width-relative:page;mso-height-relative:page;" filled="f" stroked="t" coordsize="21600,21600" o:gfxdata="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DLBbtYAAAAJAQAADwAAAAAAAAABACAA&#10;AAAiAAAAZHJzL2Rvd25yZXYueG1sUEsBAhQAFAAAAAgAh07iQCUdrEXWAQAAjAMAAA4AAAAAAAAA&#10;AQAgAAAAJQEAAGRycy9lMm9Eb2MueG1sUEsFBgAAAAAGAAYAWQEAAG0FAAAAAA==&#10;">
                <v:fill on="f" focussize="0,0"/>
                <v:stroke weight="1pt" color="#475B7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75B7F"/>
          <w:sz w:val="34"/>
          <w:szCs w:val="34"/>
          <w:lang w:val="en-US" w:eastAsia="zh-CN"/>
        </w:rPr>
        <w:t>工作经历</w:t>
      </w:r>
    </w:p>
    <w:tbl>
      <w:tblPr>
        <w:tblStyle w:val="8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1"/>
        <w:gridCol w:w="37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9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80" w:after="62" w:afterLines="20" w:line="204" w:lineRule="auto"/>
              <w:jc w:val="left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工商管理学院22级年级会办公室秘书</w:t>
            </w:r>
          </w:p>
        </w:tc>
        <w:tc>
          <w:tcPr>
            <w:tcW w:w="180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80" w:after="62" w:afterLines="20" w:line="204" w:lineRule="auto"/>
              <w:jc w:val="left"/>
              <w:textAlignment w:val="auto"/>
              <w:rPr>
                <w:b/>
                <w:bCs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23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10 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 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9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7" w:after="62" w:afterLines="20" w:line="204" w:lineRule="auto"/>
              <w:jc w:val="left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英语口语协会口语部部长</w:t>
            </w:r>
          </w:p>
        </w:tc>
        <w:tc>
          <w:tcPr>
            <w:tcW w:w="180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7" w:after="62" w:afterLines="20" w:line="204" w:lineRule="auto"/>
              <w:jc w:val="left"/>
              <w:textAlignment w:val="auto"/>
              <w:rPr>
                <w:b/>
                <w:bCs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23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9 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 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9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7" w:after="62" w:afterLines="20" w:line="204" w:lineRule="auto"/>
              <w:jc w:val="left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麓山心语工作室栏目组组长</w:t>
            </w:r>
          </w:p>
        </w:tc>
        <w:tc>
          <w:tcPr>
            <w:tcW w:w="180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7" w:after="62" w:afterLines="20" w:line="204" w:lineRule="auto"/>
              <w:jc w:val="left"/>
              <w:textAlignment w:val="auto"/>
              <w:rPr>
                <w:b/>
                <w:bCs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23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9 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 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9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7" w:after="62" w:afterLines="20" w:line="204" w:lineRule="auto"/>
              <w:jc w:val="left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工商管理2202班团支部书记</w:t>
            </w:r>
          </w:p>
        </w:tc>
        <w:tc>
          <w:tcPr>
            <w:tcW w:w="180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7" w:after="62" w:afterLines="20" w:line="204" w:lineRule="auto"/>
              <w:jc w:val="left"/>
              <w:textAlignment w:val="auto"/>
              <w:rPr>
                <w:b/>
                <w:bCs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23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6 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 至今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9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7" w:after="62" w:afterLines="20" w:line="204" w:lineRule="auto"/>
              <w:jc w:val="left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工商管理学院学生会学习部干事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 </w:t>
            </w:r>
          </w:p>
        </w:tc>
        <w:tc>
          <w:tcPr>
            <w:tcW w:w="180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7" w:after="62" w:afterLines="20" w:line="204" w:lineRule="auto"/>
              <w:jc w:val="left"/>
              <w:textAlignment w:val="auto"/>
              <w:rPr>
                <w:b/>
                <w:bCs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22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10 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 2023.10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9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7" w:after="62" w:afterLines="20" w:line="204" w:lineRule="auto"/>
              <w:jc w:val="left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英语口语协会干事</w:t>
            </w:r>
          </w:p>
        </w:tc>
        <w:tc>
          <w:tcPr>
            <w:tcW w:w="180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7" w:after="62" w:afterLines="20" w:line="204" w:lineRule="auto"/>
              <w:jc w:val="left"/>
              <w:textAlignment w:val="auto"/>
              <w:rPr>
                <w:b/>
                <w:bCs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22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12 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 2023.9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3197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7" w:after="62" w:afterLines="20" w:line="204" w:lineRule="auto"/>
              <w:jc w:val="left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麓山心语工作室成员</w:t>
            </w:r>
          </w:p>
        </w:tc>
        <w:tc>
          <w:tcPr>
            <w:tcW w:w="1802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7" w:after="62" w:afterLines="20" w:line="204" w:lineRule="auto"/>
              <w:jc w:val="left"/>
              <w:textAlignment w:val="auto"/>
              <w:rPr>
                <w:b/>
                <w:bCs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22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.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9 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 w:cs="Times New Roman"/>
                <w:b/>
                <w:bCs/>
                <w:color w:val="000000"/>
                <w:sz w:val="22"/>
                <w:szCs w:val="22"/>
                <w:lang w:val="en-US" w:eastAsia="zh-CN"/>
                <w14:textFill>
                  <w14:solidFill>
                    <w14:srgbClr w14:val="000000">
                      <w14:lumMod w14:val="75000"/>
                      <w14:lumOff w14:val="25000"/>
                    </w14:srgbClr>
                  </w14:solidFill>
                </w14:textFill>
              </w:rPr>
              <w:t xml:space="preserve"> 2023.9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3" w:beforeLines="20" w:line="264" w:lineRule="auto"/>
        <w:jc w:val="left"/>
        <w:textAlignment w:val="auto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岗位职责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420" w:leftChars="0" w:hanging="420" w:firstLineChars="0"/>
        <w:jc w:val="left"/>
        <w:textAlignment w:val="auto"/>
        <w:rPr>
          <w:rFonts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组织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策划并协助开展</w:t>
      </w:r>
      <w:r>
        <w:rPr>
          <w:rFonts w:hint="default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各类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班级</w:t>
      </w:r>
      <w:r>
        <w:rPr>
          <w:rFonts w:hint="default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院校级与</w:t>
      </w:r>
      <w:r>
        <w:rPr>
          <w:rFonts w:hint="default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社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团</w:t>
      </w:r>
      <w:r>
        <w:rPr>
          <w:rFonts w:hint="default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活动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420" w:leftChars="0" w:hanging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紧密联系学院、老师与同学，</w:t>
      </w: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协调并推动任务的实施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64" w:lineRule="auto"/>
        <w:ind w:left="420" w:leftChars="0" w:hanging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撰写各类文书，制作推文；进行调研、访谈及数据统计分析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60"/>
        <w:ind w:left="669"/>
        <w:jc w:val="left"/>
        <w:textAlignment w:val="auto"/>
        <w:rPr>
          <w:rFonts w:hint="default" w:ascii="微软雅黑" w:hAnsi="微软雅黑" w:eastAsia="微软雅黑" w:cs="微软雅黑"/>
          <w:color w:val="475B7F"/>
          <w:sz w:val="34"/>
          <w:szCs w:val="3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haracter">
                  <wp:posOffset>-631825</wp:posOffset>
                </wp:positionH>
                <wp:positionV relativeFrom="paragraph">
                  <wp:posOffset>298450</wp:posOffset>
                </wp:positionV>
                <wp:extent cx="6755765" cy="0"/>
                <wp:effectExtent l="0" t="6350" r="6985" b="7620"/>
                <wp:wrapNone/>
                <wp:docPr id="12" name="Straight Connector 42_637909038796548630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57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_637909038796548630_0" o:spid="_x0000_s1026" o:spt="20" style="position:absolute;left:0pt;margin-left:-49.75pt;margin-top:23.5pt;height:0pt;width:531.95pt;mso-position-horizontal-relative:char;z-index:-251608064;mso-width-relative:page;mso-height-relative:page;" filled="f" stroked="t" coordsize="21600,21600" o:gfxdata="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CGyvrWAAAACQEAAA8AAAAAAAAAAQAg&#10;AAAAIgAAAGRycy9kb3ducmV2LnhtbFBLAQIUABQAAAAIAIdO4kDyjPdE1wEAAIwDAAAOAAAAAAAA&#10;AAEAIAAAACUBAABkcnMvZTJvRG9jLnhtbFBLBQYAAAAABgAGAFkBAABuBQAAAAA=&#10;">
                <v:fill on="f" focussize="0,0"/>
                <v:stroke weight="1pt" color="#475B7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haracter">
                  <wp:posOffset>-429260</wp:posOffset>
                </wp:positionH>
                <wp:positionV relativeFrom="paragraph">
                  <wp:posOffset>412750</wp:posOffset>
                </wp:positionV>
                <wp:extent cx="304165" cy="300990"/>
                <wp:effectExtent l="6350" t="6350" r="13335" b="6985"/>
                <wp:wrapNone/>
                <wp:docPr id="11" name="椭圆 15_637909038800459256_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300990"/>
                        </a:xfrm>
                        <a:prstGeom prst="ellipse">
                          <a:avLst/>
                        </a:prstGeom>
                        <a:solidFill>
                          <a:srgbClr val="475B7F"/>
                        </a:solidFill>
                        <a:ln w="12700" cap="flat" cmpd="sng" algn="ctr">
                          <a:solidFill>
                            <a:srgbClr val="475B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5_637909038800459256_9" o:spid="_x0000_s1026" o:spt="3" type="#_x0000_t3" style="position:absolute;left:0pt;margin-left:-33.8pt;margin-top:32.5pt;height:23.7pt;width:23.95pt;mso-position-horizontal-relative:char;z-index:-251598848;v-text-anchor:middle;mso-width-relative:page;mso-height-relative:page;" fillcolor="#475B7F" filled="t" stroked="t" coordsize="21600,21600" o:gfxdata="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pXsyA2AAAAAoBAAAPAAAAAAAAAAEAIAAAACIAAABk&#10;cnMvZG93bnJldi54bWxQSwECFAAUAAAACACHTuJAquEZFXgCAADYBAAADgAAAAAAAAABACAAAAAn&#10;AQAAZHJzL2Uyb0RvYy54bWxQSwUGAAAAAAYABgBZAQAAEQYAAAAA&#10;">
                <v:fill on="t" focussize="0,0"/>
                <v:stroke weight="1pt" color="#475B7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haracter">
                  <wp:posOffset>-375920</wp:posOffset>
                </wp:positionH>
                <wp:positionV relativeFrom="paragraph">
                  <wp:posOffset>464820</wp:posOffset>
                </wp:positionV>
                <wp:extent cx="196215" cy="196215"/>
                <wp:effectExtent l="0" t="0" r="3810" b="3810"/>
                <wp:wrapNone/>
                <wp:docPr id="13" name="任意多边形 218_637909038798602473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6215" cy="1962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rect l="0" t="0" r="0" b="0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_637909038798602473_4" o:spid="_x0000_s1026" o:spt="100" style="position:absolute;left:0pt;flip:y;margin-left:-29.6pt;margin-top:36.6pt;height:15.45pt;width:15.45pt;mso-position-horizontal-relative:char;z-index:251712512;v-text-anchor:middle;mso-width-relative:page;mso-height-relative:page;" fillcolor="#FFFFFF" filled="t" stroked="f" coordsize="3543300,3617913" o:gfxdata="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475B7F"/>
          <w:sz w:val="34"/>
          <w:szCs w:val="34"/>
          <w:lang w:val="en-US" w:eastAsia="zh-CN"/>
        </w:rPr>
        <w:t>技能荣誉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3" w:line="288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技能类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英语六级627、四级642、雅思7；普通话一级乙等；计算机二级（WPS Office）优秀等级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3" w:line="288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荣誉类</w:t>
      </w: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shd w:val="clear" w:color="auto" w:fill="FFFFFF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：</w:t>
      </w:r>
      <w:bookmarkStart w:id="0" w:name="OLE_LINK3"/>
      <w:r>
        <w:rPr>
          <w:rFonts w:hint="eastAsia" w:ascii="微软雅黑" w:hAnsi="微软雅黑" w:eastAsia="微软雅黑" w:cs="微软雅黑"/>
          <w:b w:val="0"/>
          <w:bCs w:val="0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院22级校级优秀学生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；院22级2022-2023学年本科生一等学业奖学金及单项奖学金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3" w:line="288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sectPr>
          <w:pgSz w:w="11906" w:h="16838"/>
          <w:pgMar w:top="2863" w:right="790" w:bottom="200" w:left="961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b/>
          <w:bCs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竞赛类：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2023年湖南大学英语能力大赛演讲比赛、阅读比赛校赛二等奖；2023年全国大学生英语竞赛C类二等奖；湖南大学外国语学院第五届外语文化节·英语配音大赛决赛三等奖；第九届湖南大学“互联网+”大学生创新创业大赛优秀奖；2023年大学生创新创业训练计划获省级立项；通过第29届康腾商赛初赛</w:t>
      </w:r>
    </w:p>
    <w:p>
      <w:pPr>
        <w:adjustRightInd w:val="0"/>
        <w:snapToGrid w:val="0"/>
        <w:spacing w:before="33"/>
        <w:jc w:val="left"/>
        <w:rPr>
          <w:rFonts w:hint="eastAsia" w:ascii="微软雅黑" w:hAnsi="微软雅黑" w:eastAsia="微软雅黑" w:cs="微软雅黑"/>
          <w:b w:val="0"/>
          <w:bCs w:val="0"/>
          <w:color w:val="000000"/>
          <w:sz w:val="22"/>
          <w:szCs w:val="22"/>
          <w:shd w:val="clear" w:color="auto" w:fill="FFFFFF"/>
          <w:lang w:val="en-US" w:eastAsia="zh-CN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</w:p>
    <w:sectPr>
      <w:type w:val="continuous"/>
      <w:pgSz w:w="11906" w:h="16838"/>
      <w:pgMar w:top="7811" w:right="951" w:bottom="7811" w:left="9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粗黑宋简体">
    <w:altName w:val="宋体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6D8BD7"/>
    <w:multiLevelType w:val="singleLevel"/>
    <w:tmpl w:val="A16D8B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attachedTemplate r:id="rId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NWIzZTEwNWUyNTZiODBkNTY0MmM4ODQyMWFmYTIifQ=="/>
  </w:docVars>
  <w:rsids>
    <w:rsidRoot w:val="0AE071CF"/>
    <w:rsid w:val="001142AF"/>
    <w:rsid w:val="002732C2"/>
    <w:rsid w:val="00414CE6"/>
    <w:rsid w:val="004B26CF"/>
    <w:rsid w:val="00C92AAA"/>
    <w:rsid w:val="00D036C3"/>
    <w:rsid w:val="00E6068F"/>
    <w:rsid w:val="00FE3C4D"/>
    <w:rsid w:val="014604AF"/>
    <w:rsid w:val="01894E35"/>
    <w:rsid w:val="01B72F4C"/>
    <w:rsid w:val="02353540"/>
    <w:rsid w:val="023772EA"/>
    <w:rsid w:val="02491B6D"/>
    <w:rsid w:val="026B1029"/>
    <w:rsid w:val="026C4797"/>
    <w:rsid w:val="02A1157D"/>
    <w:rsid w:val="03063762"/>
    <w:rsid w:val="0353306A"/>
    <w:rsid w:val="035D76AB"/>
    <w:rsid w:val="03746426"/>
    <w:rsid w:val="03A64426"/>
    <w:rsid w:val="04237D89"/>
    <w:rsid w:val="042C3E7C"/>
    <w:rsid w:val="043158F8"/>
    <w:rsid w:val="04395400"/>
    <w:rsid w:val="0489456D"/>
    <w:rsid w:val="049F4EAB"/>
    <w:rsid w:val="04C437E6"/>
    <w:rsid w:val="04CF2F67"/>
    <w:rsid w:val="04E36635"/>
    <w:rsid w:val="04FB005D"/>
    <w:rsid w:val="05444E6F"/>
    <w:rsid w:val="05924FA8"/>
    <w:rsid w:val="05A3343E"/>
    <w:rsid w:val="05AB2A72"/>
    <w:rsid w:val="05B11293"/>
    <w:rsid w:val="05FA37C4"/>
    <w:rsid w:val="060E53C9"/>
    <w:rsid w:val="064C3473"/>
    <w:rsid w:val="064E667D"/>
    <w:rsid w:val="06546D16"/>
    <w:rsid w:val="066A5C38"/>
    <w:rsid w:val="06A7561A"/>
    <w:rsid w:val="06D96E89"/>
    <w:rsid w:val="07136FFE"/>
    <w:rsid w:val="0727652F"/>
    <w:rsid w:val="073D5688"/>
    <w:rsid w:val="076D2A28"/>
    <w:rsid w:val="07820B94"/>
    <w:rsid w:val="07E36B40"/>
    <w:rsid w:val="07FC091D"/>
    <w:rsid w:val="08294AF5"/>
    <w:rsid w:val="08575FFD"/>
    <w:rsid w:val="08B10699"/>
    <w:rsid w:val="08D74B38"/>
    <w:rsid w:val="08DC243F"/>
    <w:rsid w:val="090E1192"/>
    <w:rsid w:val="0936353C"/>
    <w:rsid w:val="09425845"/>
    <w:rsid w:val="0969178C"/>
    <w:rsid w:val="09931565"/>
    <w:rsid w:val="09B5167E"/>
    <w:rsid w:val="09D63D4F"/>
    <w:rsid w:val="0A036D34"/>
    <w:rsid w:val="0A273913"/>
    <w:rsid w:val="0A4231A3"/>
    <w:rsid w:val="0A476236"/>
    <w:rsid w:val="0A5F0CEF"/>
    <w:rsid w:val="0A825B36"/>
    <w:rsid w:val="0AC60DB6"/>
    <w:rsid w:val="0AC6218B"/>
    <w:rsid w:val="0AD05B39"/>
    <w:rsid w:val="0AE071CF"/>
    <w:rsid w:val="0B1F59B1"/>
    <w:rsid w:val="0B492593"/>
    <w:rsid w:val="0BA61BD1"/>
    <w:rsid w:val="0BBC50D8"/>
    <w:rsid w:val="0C4B6DB9"/>
    <w:rsid w:val="0C6158AF"/>
    <w:rsid w:val="0C653676"/>
    <w:rsid w:val="0C6725E8"/>
    <w:rsid w:val="0C7F6DE5"/>
    <w:rsid w:val="0C851D03"/>
    <w:rsid w:val="0CAC4B4C"/>
    <w:rsid w:val="0CB4438C"/>
    <w:rsid w:val="0CB82D3E"/>
    <w:rsid w:val="0CCE2B10"/>
    <w:rsid w:val="0CFA5AB9"/>
    <w:rsid w:val="0D430D78"/>
    <w:rsid w:val="0DC52185"/>
    <w:rsid w:val="0DF071A2"/>
    <w:rsid w:val="0E1513DE"/>
    <w:rsid w:val="0E3A67C3"/>
    <w:rsid w:val="0E642DE5"/>
    <w:rsid w:val="0E6E7B0F"/>
    <w:rsid w:val="0E7200BB"/>
    <w:rsid w:val="0EA623CA"/>
    <w:rsid w:val="0ED404CF"/>
    <w:rsid w:val="0F1159AF"/>
    <w:rsid w:val="0F182133"/>
    <w:rsid w:val="0F2C51F5"/>
    <w:rsid w:val="0F377A67"/>
    <w:rsid w:val="0F580654"/>
    <w:rsid w:val="0FAF0F65"/>
    <w:rsid w:val="0FE74D10"/>
    <w:rsid w:val="0FE772B1"/>
    <w:rsid w:val="10A96908"/>
    <w:rsid w:val="10D43C98"/>
    <w:rsid w:val="11136D56"/>
    <w:rsid w:val="11594862"/>
    <w:rsid w:val="11765EE8"/>
    <w:rsid w:val="118E2678"/>
    <w:rsid w:val="11A449DB"/>
    <w:rsid w:val="11D7588F"/>
    <w:rsid w:val="11DA2096"/>
    <w:rsid w:val="11E240F5"/>
    <w:rsid w:val="11FC6864"/>
    <w:rsid w:val="1231672F"/>
    <w:rsid w:val="12435A12"/>
    <w:rsid w:val="128F4427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C750AF"/>
    <w:rsid w:val="13D5780A"/>
    <w:rsid w:val="14440E04"/>
    <w:rsid w:val="145D4535"/>
    <w:rsid w:val="14784523"/>
    <w:rsid w:val="14A2445B"/>
    <w:rsid w:val="152C2D85"/>
    <w:rsid w:val="15770DCF"/>
    <w:rsid w:val="162E6712"/>
    <w:rsid w:val="163A376E"/>
    <w:rsid w:val="16927C17"/>
    <w:rsid w:val="16B7108E"/>
    <w:rsid w:val="16BA53EF"/>
    <w:rsid w:val="172F50E9"/>
    <w:rsid w:val="175E0287"/>
    <w:rsid w:val="17667BAA"/>
    <w:rsid w:val="17C64AF2"/>
    <w:rsid w:val="181B31B5"/>
    <w:rsid w:val="183A32AC"/>
    <w:rsid w:val="18403A85"/>
    <w:rsid w:val="18420CED"/>
    <w:rsid w:val="188A0D17"/>
    <w:rsid w:val="1891181C"/>
    <w:rsid w:val="18B74A50"/>
    <w:rsid w:val="18FC11D9"/>
    <w:rsid w:val="1956559F"/>
    <w:rsid w:val="198163B3"/>
    <w:rsid w:val="19822C59"/>
    <w:rsid w:val="19AA2992"/>
    <w:rsid w:val="19B6340D"/>
    <w:rsid w:val="1A8C17C0"/>
    <w:rsid w:val="1A920B66"/>
    <w:rsid w:val="1AB5423B"/>
    <w:rsid w:val="1AC2035B"/>
    <w:rsid w:val="1ACC4CC5"/>
    <w:rsid w:val="1AD40C4E"/>
    <w:rsid w:val="1AFC250D"/>
    <w:rsid w:val="1B003E05"/>
    <w:rsid w:val="1B114F7C"/>
    <w:rsid w:val="1B365E39"/>
    <w:rsid w:val="1B7D2CDE"/>
    <w:rsid w:val="1B845935"/>
    <w:rsid w:val="1BE10F15"/>
    <w:rsid w:val="1BE86F08"/>
    <w:rsid w:val="1C111ADB"/>
    <w:rsid w:val="1C393BCD"/>
    <w:rsid w:val="1C4F04A0"/>
    <w:rsid w:val="1C6534D5"/>
    <w:rsid w:val="1CC14CD6"/>
    <w:rsid w:val="1CFC438B"/>
    <w:rsid w:val="1D013AA8"/>
    <w:rsid w:val="1D1C6D79"/>
    <w:rsid w:val="1D1E1D0B"/>
    <w:rsid w:val="1D3922D9"/>
    <w:rsid w:val="1D9E609E"/>
    <w:rsid w:val="1DBD39A9"/>
    <w:rsid w:val="1DC076F7"/>
    <w:rsid w:val="1DE212EF"/>
    <w:rsid w:val="1E70600C"/>
    <w:rsid w:val="1EBC1EF4"/>
    <w:rsid w:val="1EBC2096"/>
    <w:rsid w:val="1EC5139E"/>
    <w:rsid w:val="1ED41662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E1276"/>
    <w:rsid w:val="20AF2650"/>
    <w:rsid w:val="20CD3575"/>
    <w:rsid w:val="20D37311"/>
    <w:rsid w:val="210274E9"/>
    <w:rsid w:val="210340D6"/>
    <w:rsid w:val="213E065A"/>
    <w:rsid w:val="21790FFE"/>
    <w:rsid w:val="21E82816"/>
    <w:rsid w:val="21F56D6D"/>
    <w:rsid w:val="222F27FB"/>
    <w:rsid w:val="22556D55"/>
    <w:rsid w:val="2257236A"/>
    <w:rsid w:val="225919EB"/>
    <w:rsid w:val="22830324"/>
    <w:rsid w:val="228A78F1"/>
    <w:rsid w:val="228D434D"/>
    <w:rsid w:val="22A11895"/>
    <w:rsid w:val="22EA57D7"/>
    <w:rsid w:val="22F63329"/>
    <w:rsid w:val="23002E16"/>
    <w:rsid w:val="231B494E"/>
    <w:rsid w:val="23586583"/>
    <w:rsid w:val="23BC11FA"/>
    <w:rsid w:val="23BE2423"/>
    <w:rsid w:val="23F62D86"/>
    <w:rsid w:val="24145847"/>
    <w:rsid w:val="24225F77"/>
    <w:rsid w:val="245B5D30"/>
    <w:rsid w:val="245D0A6B"/>
    <w:rsid w:val="247C6B1D"/>
    <w:rsid w:val="24960905"/>
    <w:rsid w:val="24AB6C23"/>
    <w:rsid w:val="24C611D6"/>
    <w:rsid w:val="24D91CDA"/>
    <w:rsid w:val="24D9302D"/>
    <w:rsid w:val="2513099B"/>
    <w:rsid w:val="2564604E"/>
    <w:rsid w:val="25B45154"/>
    <w:rsid w:val="25C91A2E"/>
    <w:rsid w:val="25DB23F1"/>
    <w:rsid w:val="2622585A"/>
    <w:rsid w:val="266A65CC"/>
    <w:rsid w:val="266C4583"/>
    <w:rsid w:val="268714FF"/>
    <w:rsid w:val="26D6246C"/>
    <w:rsid w:val="2754104E"/>
    <w:rsid w:val="27637208"/>
    <w:rsid w:val="27987F0B"/>
    <w:rsid w:val="279A2070"/>
    <w:rsid w:val="27A665C8"/>
    <w:rsid w:val="27AE362C"/>
    <w:rsid w:val="27DC75A5"/>
    <w:rsid w:val="27E65A8A"/>
    <w:rsid w:val="28476FE9"/>
    <w:rsid w:val="28570D48"/>
    <w:rsid w:val="285B4B90"/>
    <w:rsid w:val="287F4463"/>
    <w:rsid w:val="289D2958"/>
    <w:rsid w:val="28E3255D"/>
    <w:rsid w:val="290106E0"/>
    <w:rsid w:val="292C2C40"/>
    <w:rsid w:val="29564034"/>
    <w:rsid w:val="298B05D7"/>
    <w:rsid w:val="29C92635"/>
    <w:rsid w:val="29FC1EA0"/>
    <w:rsid w:val="2A0E16FC"/>
    <w:rsid w:val="2A1771DF"/>
    <w:rsid w:val="2A795E61"/>
    <w:rsid w:val="2A800AA7"/>
    <w:rsid w:val="2A8621E4"/>
    <w:rsid w:val="2A8A4B47"/>
    <w:rsid w:val="2B070C22"/>
    <w:rsid w:val="2B3449E5"/>
    <w:rsid w:val="2B7D5F2D"/>
    <w:rsid w:val="2BD273E5"/>
    <w:rsid w:val="2BEF06F8"/>
    <w:rsid w:val="2C10394A"/>
    <w:rsid w:val="2C2B4D4A"/>
    <w:rsid w:val="2C4A517A"/>
    <w:rsid w:val="2C5E5D4D"/>
    <w:rsid w:val="2C6C7899"/>
    <w:rsid w:val="2C9E4EE2"/>
    <w:rsid w:val="2CD91894"/>
    <w:rsid w:val="2D0D6D7A"/>
    <w:rsid w:val="2D527C3F"/>
    <w:rsid w:val="2D6A48E8"/>
    <w:rsid w:val="2D8F6BF2"/>
    <w:rsid w:val="2D9049E7"/>
    <w:rsid w:val="2DC21AD1"/>
    <w:rsid w:val="2DC3461C"/>
    <w:rsid w:val="2DE3481F"/>
    <w:rsid w:val="2E01406E"/>
    <w:rsid w:val="2E0E59B7"/>
    <w:rsid w:val="2E3157B2"/>
    <w:rsid w:val="2E535CA0"/>
    <w:rsid w:val="2E6B5FB9"/>
    <w:rsid w:val="2E6F3639"/>
    <w:rsid w:val="2E7653DA"/>
    <w:rsid w:val="2E824F6F"/>
    <w:rsid w:val="2ED70EF1"/>
    <w:rsid w:val="2EEA406D"/>
    <w:rsid w:val="2EEC1F2C"/>
    <w:rsid w:val="2F0D4596"/>
    <w:rsid w:val="2F1674EA"/>
    <w:rsid w:val="2F255DE2"/>
    <w:rsid w:val="2F552474"/>
    <w:rsid w:val="2F6D372F"/>
    <w:rsid w:val="2F9E039E"/>
    <w:rsid w:val="2FB1324F"/>
    <w:rsid w:val="2FC46ECA"/>
    <w:rsid w:val="30013F99"/>
    <w:rsid w:val="301C491F"/>
    <w:rsid w:val="30554502"/>
    <w:rsid w:val="30606A85"/>
    <w:rsid w:val="3062163D"/>
    <w:rsid w:val="30C80FB3"/>
    <w:rsid w:val="30DF3CFC"/>
    <w:rsid w:val="30EF2188"/>
    <w:rsid w:val="313B752E"/>
    <w:rsid w:val="314900E1"/>
    <w:rsid w:val="318D20A4"/>
    <w:rsid w:val="31BD4BAF"/>
    <w:rsid w:val="321441E4"/>
    <w:rsid w:val="322504AE"/>
    <w:rsid w:val="325A1469"/>
    <w:rsid w:val="325C71CA"/>
    <w:rsid w:val="329B3304"/>
    <w:rsid w:val="32A17336"/>
    <w:rsid w:val="32A27C71"/>
    <w:rsid w:val="32BF1A24"/>
    <w:rsid w:val="32E761C4"/>
    <w:rsid w:val="335453E0"/>
    <w:rsid w:val="338F6883"/>
    <w:rsid w:val="33AA0345"/>
    <w:rsid w:val="33AF78C9"/>
    <w:rsid w:val="33BA1E63"/>
    <w:rsid w:val="33F74B00"/>
    <w:rsid w:val="34481AFC"/>
    <w:rsid w:val="34484F30"/>
    <w:rsid w:val="347474FF"/>
    <w:rsid w:val="34843D93"/>
    <w:rsid w:val="34A76F77"/>
    <w:rsid w:val="35883204"/>
    <w:rsid w:val="35AE6E11"/>
    <w:rsid w:val="35CA4F85"/>
    <w:rsid w:val="35F9161E"/>
    <w:rsid w:val="3647586B"/>
    <w:rsid w:val="36763B2E"/>
    <w:rsid w:val="36833557"/>
    <w:rsid w:val="37324B59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88676D"/>
    <w:rsid w:val="39BA50A4"/>
    <w:rsid w:val="3A140BA9"/>
    <w:rsid w:val="3A2D3996"/>
    <w:rsid w:val="3A3B1957"/>
    <w:rsid w:val="3A6046F2"/>
    <w:rsid w:val="3A79139C"/>
    <w:rsid w:val="3A852B37"/>
    <w:rsid w:val="3ABE0451"/>
    <w:rsid w:val="3AF568D8"/>
    <w:rsid w:val="3B53083E"/>
    <w:rsid w:val="3B6960BF"/>
    <w:rsid w:val="3B8C1BE2"/>
    <w:rsid w:val="3BCC57B1"/>
    <w:rsid w:val="3BD2119D"/>
    <w:rsid w:val="3C037A1A"/>
    <w:rsid w:val="3C2454C2"/>
    <w:rsid w:val="3C375B96"/>
    <w:rsid w:val="3CA61A3C"/>
    <w:rsid w:val="3CB93D65"/>
    <w:rsid w:val="3D051865"/>
    <w:rsid w:val="3D4637E1"/>
    <w:rsid w:val="3D811D4F"/>
    <w:rsid w:val="3DF61F78"/>
    <w:rsid w:val="3E32349B"/>
    <w:rsid w:val="3E331365"/>
    <w:rsid w:val="3E4E4053"/>
    <w:rsid w:val="3E5D3D51"/>
    <w:rsid w:val="3E7B12F8"/>
    <w:rsid w:val="3EEB161B"/>
    <w:rsid w:val="3F4674F1"/>
    <w:rsid w:val="3FF02A41"/>
    <w:rsid w:val="40185D56"/>
    <w:rsid w:val="40383FE6"/>
    <w:rsid w:val="403A69F2"/>
    <w:rsid w:val="404261B1"/>
    <w:rsid w:val="40486C8E"/>
    <w:rsid w:val="40487CA8"/>
    <w:rsid w:val="40755E63"/>
    <w:rsid w:val="40DD5C59"/>
    <w:rsid w:val="40ED28D7"/>
    <w:rsid w:val="414046AA"/>
    <w:rsid w:val="414A0D60"/>
    <w:rsid w:val="414C3ACA"/>
    <w:rsid w:val="41561554"/>
    <w:rsid w:val="41572D65"/>
    <w:rsid w:val="41712063"/>
    <w:rsid w:val="41754D1F"/>
    <w:rsid w:val="41955490"/>
    <w:rsid w:val="41D6397F"/>
    <w:rsid w:val="420D199D"/>
    <w:rsid w:val="420E6EC0"/>
    <w:rsid w:val="42276F25"/>
    <w:rsid w:val="423B4745"/>
    <w:rsid w:val="423C1A41"/>
    <w:rsid w:val="42721D88"/>
    <w:rsid w:val="42726B1F"/>
    <w:rsid w:val="427424A2"/>
    <w:rsid w:val="428622B0"/>
    <w:rsid w:val="43010085"/>
    <w:rsid w:val="4322086C"/>
    <w:rsid w:val="435940F8"/>
    <w:rsid w:val="43797EC0"/>
    <w:rsid w:val="43BE5D24"/>
    <w:rsid w:val="43F07A65"/>
    <w:rsid w:val="441279FF"/>
    <w:rsid w:val="4418479D"/>
    <w:rsid w:val="44453DDE"/>
    <w:rsid w:val="449045B1"/>
    <w:rsid w:val="4495484C"/>
    <w:rsid w:val="44DF66BC"/>
    <w:rsid w:val="45927D48"/>
    <w:rsid w:val="45B14780"/>
    <w:rsid w:val="45C2203C"/>
    <w:rsid w:val="45D2293C"/>
    <w:rsid w:val="45D51CC5"/>
    <w:rsid w:val="460126F5"/>
    <w:rsid w:val="46351951"/>
    <w:rsid w:val="463A0C98"/>
    <w:rsid w:val="464A7F94"/>
    <w:rsid w:val="464E2802"/>
    <w:rsid w:val="46604467"/>
    <w:rsid w:val="468D25D9"/>
    <w:rsid w:val="46913E04"/>
    <w:rsid w:val="469A5ED6"/>
    <w:rsid w:val="469F52BB"/>
    <w:rsid w:val="477052EA"/>
    <w:rsid w:val="479730E4"/>
    <w:rsid w:val="47DD14A5"/>
    <w:rsid w:val="47F606D6"/>
    <w:rsid w:val="480F37F9"/>
    <w:rsid w:val="481B4975"/>
    <w:rsid w:val="486D0FEC"/>
    <w:rsid w:val="48C9031A"/>
    <w:rsid w:val="490C1271"/>
    <w:rsid w:val="49395942"/>
    <w:rsid w:val="495B5813"/>
    <w:rsid w:val="49E44E62"/>
    <w:rsid w:val="49E81B9B"/>
    <w:rsid w:val="4A3D4188"/>
    <w:rsid w:val="4A795210"/>
    <w:rsid w:val="4A9345DE"/>
    <w:rsid w:val="4ACA2718"/>
    <w:rsid w:val="4B244FA9"/>
    <w:rsid w:val="4B387A70"/>
    <w:rsid w:val="4BA87F43"/>
    <w:rsid w:val="4BF24C6A"/>
    <w:rsid w:val="4C5F6EB9"/>
    <w:rsid w:val="4C604586"/>
    <w:rsid w:val="4C62274E"/>
    <w:rsid w:val="4C841607"/>
    <w:rsid w:val="4CE409DD"/>
    <w:rsid w:val="4CE56551"/>
    <w:rsid w:val="4CE640FE"/>
    <w:rsid w:val="4D146BC3"/>
    <w:rsid w:val="4DAD425A"/>
    <w:rsid w:val="4DC63704"/>
    <w:rsid w:val="4E3C1A0A"/>
    <w:rsid w:val="4E777A24"/>
    <w:rsid w:val="4EAE77CF"/>
    <w:rsid w:val="4EC04B7F"/>
    <w:rsid w:val="4FE25722"/>
    <w:rsid w:val="4FF67BBA"/>
    <w:rsid w:val="503C43F9"/>
    <w:rsid w:val="505D5184"/>
    <w:rsid w:val="50CC56A2"/>
    <w:rsid w:val="50E631AF"/>
    <w:rsid w:val="51272A78"/>
    <w:rsid w:val="517F139F"/>
    <w:rsid w:val="51B44F9E"/>
    <w:rsid w:val="522B4A59"/>
    <w:rsid w:val="522D1A84"/>
    <w:rsid w:val="52547F2A"/>
    <w:rsid w:val="52DE645B"/>
    <w:rsid w:val="52ED65B5"/>
    <w:rsid w:val="533D6F99"/>
    <w:rsid w:val="53606524"/>
    <w:rsid w:val="5393041A"/>
    <w:rsid w:val="539355EC"/>
    <w:rsid w:val="53947E4E"/>
    <w:rsid w:val="53D23D42"/>
    <w:rsid w:val="541B187A"/>
    <w:rsid w:val="54350C7B"/>
    <w:rsid w:val="54433EFC"/>
    <w:rsid w:val="547C2C41"/>
    <w:rsid w:val="548E0665"/>
    <w:rsid w:val="54C71A59"/>
    <w:rsid w:val="54D20860"/>
    <w:rsid w:val="55522BAB"/>
    <w:rsid w:val="55A4094D"/>
    <w:rsid w:val="560B0BE3"/>
    <w:rsid w:val="560E1F74"/>
    <w:rsid w:val="562870DF"/>
    <w:rsid w:val="5643330B"/>
    <w:rsid w:val="56480272"/>
    <w:rsid w:val="569B60FF"/>
    <w:rsid w:val="56AD3F28"/>
    <w:rsid w:val="56CA26F1"/>
    <w:rsid w:val="56D00224"/>
    <w:rsid w:val="56DA3FAE"/>
    <w:rsid w:val="570B5D3F"/>
    <w:rsid w:val="573D3E09"/>
    <w:rsid w:val="574E098E"/>
    <w:rsid w:val="5785222F"/>
    <w:rsid w:val="57942026"/>
    <w:rsid w:val="57A10DF1"/>
    <w:rsid w:val="57A37E54"/>
    <w:rsid w:val="583E4329"/>
    <w:rsid w:val="585303BA"/>
    <w:rsid w:val="58D93E38"/>
    <w:rsid w:val="58E37794"/>
    <w:rsid w:val="590F7087"/>
    <w:rsid w:val="593D2D3F"/>
    <w:rsid w:val="59963B53"/>
    <w:rsid w:val="59A93B20"/>
    <w:rsid w:val="59D83A01"/>
    <w:rsid w:val="5A5F3294"/>
    <w:rsid w:val="5A671054"/>
    <w:rsid w:val="5A7F38A9"/>
    <w:rsid w:val="5A84714B"/>
    <w:rsid w:val="5A8E2D7F"/>
    <w:rsid w:val="5B6D2BB9"/>
    <w:rsid w:val="5BA03966"/>
    <w:rsid w:val="5BA1789E"/>
    <w:rsid w:val="5BBF00D8"/>
    <w:rsid w:val="5BC934AE"/>
    <w:rsid w:val="5C0B5414"/>
    <w:rsid w:val="5C3A27C4"/>
    <w:rsid w:val="5C631D82"/>
    <w:rsid w:val="5CB10C58"/>
    <w:rsid w:val="5D23384B"/>
    <w:rsid w:val="5D553153"/>
    <w:rsid w:val="5DB61475"/>
    <w:rsid w:val="5DFB1B8B"/>
    <w:rsid w:val="5E597D54"/>
    <w:rsid w:val="5E7A4460"/>
    <w:rsid w:val="5E7F4605"/>
    <w:rsid w:val="5E963967"/>
    <w:rsid w:val="5EA217F0"/>
    <w:rsid w:val="5F244F3A"/>
    <w:rsid w:val="5F7028EC"/>
    <w:rsid w:val="5F90691B"/>
    <w:rsid w:val="5F9B2CCF"/>
    <w:rsid w:val="5FA44497"/>
    <w:rsid w:val="5FB375DD"/>
    <w:rsid w:val="600C14F4"/>
    <w:rsid w:val="60130958"/>
    <w:rsid w:val="60187C7A"/>
    <w:rsid w:val="609A10A0"/>
    <w:rsid w:val="609C1FC1"/>
    <w:rsid w:val="60D86DCD"/>
    <w:rsid w:val="612018A5"/>
    <w:rsid w:val="613F2803"/>
    <w:rsid w:val="613F636B"/>
    <w:rsid w:val="61463B9B"/>
    <w:rsid w:val="61652F2C"/>
    <w:rsid w:val="61B31912"/>
    <w:rsid w:val="61DB17A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16C24"/>
    <w:rsid w:val="63827FAD"/>
    <w:rsid w:val="6446799A"/>
    <w:rsid w:val="644C54F8"/>
    <w:rsid w:val="648A0F80"/>
    <w:rsid w:val="64B818DE"/>
    <w:rsid w:val="64B93551"/>
    <w:rsid w:val="64E43805"/>
    <w:rsid w:val="64EA5102"/>
    <w:rsid w:val="65164B9B"/>
    <w:rsid w:val="654B280B"/>
    <w:rsid w:val="65681BDD"/>
    <w:rsid w:val="65A44FB7"/>
    <w:rsid w:val="662329DD"/>
    <w:rsid w:val="66E12268"/>
    <w:rsid w:val="675B7BA5"/>
    <w:rsid w:val="679824CE"/>
    <w:rsid w:val="67D71200"/>
    <w:rsid w:val="67E600E7"/>
    <w:rsid w:val="6873416A"/>
    <w:rsid w:val="68A005FB"/>
    <w:rsid w:val="68BD47C4"/>
    <w:rsid w:val="68C356C6"/>
    <w:rsid w:val="68C92469"/>
    <w:rsid w:val="68CE2F67"/>
    <w:rsid w:val="69067B6A"/>
    <w:rsid w:val="69877F2E"/>
    <w:rsid w:val="699C1FFE"/>
    <w:rsid w:val="69B549DD"/>
    <w:rsid w:val="69F1312B"/>
    <w:rsid w:val="6A093C13"/>
    <w:rsid w:val="6A767500"/>
    <w:rsid w:val="6A9D14BF"/>
    <w:rsid w:val="6AA37957"/>
    <w:rsid w:val="6ACA59B0"/>
    <w:rsid w:val="6AD432D5"/>
    <w:rsid w:val="6AD56E0B"/>
    <w:rsid w:val="6ADB3225"/>
    <w:rsid w:val="6B1F2C2B"/>
    <w:rsid w:val="6B712F81"/>
    <w:rsid w:val="6B825E60"/>
    <w:rsid w:val="6B940BA3"/>
    <w:rsid w:val="6BBF5098"/>
    <w:rsid w:val="6BC61F64"/>
    <w:rsid w:val="6C0872EB"/>
    <w:rsid w:val="6C307DF7"/>
    <w:rsid w:val="6C367327"/>
    <w:rsid w:val="6C452FC1"/>
    <w:rsid w:val="6C630073"/>
    <w:rsid w:val="6C7D27B5"/>
    <w:rsid w:val="6C843175"/>
    <w:rsid w:val="6CBC2743"/>
    <w:rsid w:val="6CCA05B4"/>
    <w:rsid w:val="6CE6228B"/>
    <w:rsid w:val="6D246567"/>
    <w:rsid w:val="6D535020"/>
    <w:rsid w:val="6D7E6881"/>
    <w:rsid w:val="6DA56A0C"/>
    <w:rsid w:val="6DC7036B"/>
    <w:rsid w:val="6DE56332"/>
    <w:rsid w:val="6DE756AC"/>
    <w:rsid w:val="6DEF1D92"/>
    <w:rsid w:val="6DFA49D7"/>
    <w:rsid w:val="6E1840CF"/>
    <w:rsid w:val="6E866BB2"/>
    <w:rsid w:val="6E8971F7"/>
    <w:rsid w:val="6E9A21D9"/>
    <w:rsid w:val="6EF42AB9"/>
    <w:rsid w:val="6F106739"/>
    <w:rsid w:val="6F15482A"/>
    <w:rsid w:val="6F206441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276E26"/>
    <w:rsid w:val="706B74A1"/>
    <w:rsid w:val="70C56C78"/>
    <w:rsid w:val="70F467DE"/>
    <w:rsid w:val="71060829"/>
    <w:rsid w:val="71424559"/>
    <w:rsid w:val="714820BB"/>
    <w:rsid w:val="71620EC6"/>
    <w:rsid w:val="71785FE9"/>
    <w:rsid w:val="717E18AC"/>
    <w:rsid w:val="719A7E52"/>
    <w:rsid w:val="71FC7C4F"/>
    <w:rsid w:val="72162418"/>
    <w:rsid w:val="722B7343"/>
    <w:rsid w:val="724215F5"/>
    <w:rsid w:val="72643751"/>
    <w:rsid w:val="728328AA"/>
    <w:rsid w:val="72884A0C"/>
    <w:rsid w:val="72F50EBB"/>
    <w:rsid w:val="72F62F50"/>
    <w:rsid w:val="732022A5"/>
    <w:rsid w:val="738F4490"/>
    <w:rsid w:val="73A57940"/>
    <w:rsid w:val="73BB4737"/>
    <w:rsid w:val="73FA0F56"/>
    <w:rsid w:val="742720C3"/>
    <w:rsid w:val="74C019A6"/>
    <w:rsid w:val="74C17AF8"/>
    <w:rsid w:val="74D626D4"/>
    <w:rsid w:val="74DD2969"/>
    <w:rsid w:val="750F30A4"/>
    <w:rsid w:val="752741AB"/>
    <w:rsid w:val="75496B5D"/>
    <w:rsid w:val="758A1A8F"/>
    <w:rsid w:val="759432AE"/>
    <w:rsid w:val="75E05B6F"/>
    <w:rsid w:val="76004DC0"/>
    <w:rsid w:val="767122E2"/>
    <w:rsid w:val="768A4D12"/>
    <w:rsid w:val="772F60A3"/>
    <w:rsid w:val="778C7FC9"/>
    <w:rsid w:val="77C05673"/>
    <w:rsid w:val="77D9192F"/>
    <w:rsid w:val="78052087"/>
    <w:rsid w:val="783D2A16"/>
    <w:rsid w:val="789B22C7"/>
    <w:rsid w:val="795134B5"/>
    <w:rsid w:val="795B528B"/>
    <w:rsid w:val="79615423"/>
    <w:rsid w:val="79C220D6"/>
    <w:rsid w:val="79C96961"/>
    <w:rsid w:val="79E905B8"/>
    <w:rsid w:val="79FF7F7D"/>
    <w:rsid w:val="7A122CA7"/>
    <w:rsid w:val="7A275147"/>
    <w:rsid w:val="7A393EDC"/>
    <w:rsid w:val="7A5A209C"/>
    <w:rsid w:val="7A650972"/>
    <w:rsid w:val="7A700C65"/>
    <w:rsid w:val="7AAB3298"/>
    <w:rsid w:val="7AC53954"/>
    <w:rsid w:val="7B12724C"/>
    <w:rsid w:val="7B1E35AB"/>
    <w:rsid w:val="7B830405"/>
    <w:rsid w:val="7C730D9C"/>
    <w:rsid w:val="7C766462"/>
    <w:rsid w:val="7CBE4240"/>
    <w:rsid w:val="7CED5FAC"/>
    <w:rsid w:val="7D0079C6"/>
    <w:rsid w:val="7D3C390A"/>
    <w:rsid w:val="7D5C0E39"/>
    <w:rsid w:val="7DC007F8"/>
    <w:rsid w:val="7DC849B2"/>
    <w:rsid w:val="7E263FB5"/>
    <w:rsid w:val="7E486EB2"/>
    <w:rsid w:val="7E742D92"/>
    <w:rsid w:val="7E851F07"/>
    <w:rsid w:val="7EA637B6"/>
    <w:rsid w:val="7F266B17"/>
    <w:rsid w:val="7F8263BD"/>
    <w:rsid w:val="7FD37624"/>
    <w:rsid w:val="7FE81B79"/>
    <w:rsid w:val="7FEB6D18"/>
    <w:rsid w:val="7FF4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560" w:lineRule="exact"/>
      <w:jc w:val="center"/>
    </w:pPr>
    <w:rPr>
      <w:b/>
      <w:sz w:val="36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567;&#21547;&#29255;&#20799;\AppData\Roaming\kingsoft\office6\templates\download\d9bb8c24-b518-4404-bc29-d56f5ae0dc92\&#33521;&#25991;&#31616;&#21382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yoo>{"type":"flow","GenerateTime":"2022-6-15 15:29"}</yoo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E9CECD-BB3A-408A-92FF-DBFFAF38DB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英文简历模板.docx</Template>
  <Pages>2</Pages>
  <Words>225</Words>
  <Characters>1254</Characters>
  <Lines>11</Lines>
  <Paragraphs>3</Paragraphs>
  <TotalTime>12</TotalTime>
  <ScaleCrop>false</ScaleCrop>
  <LinksUpToDate>false</LinksUpToDate>
  <CharactersWithSpaces>1533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2023-10-23T04:41:00Z</dcterms:created>
  <dc:creator>小含片儿</dc:creator>
  <cp:lastModifiedBy>小含片儿</cp:lastModifiedBy>
  <dcterms:modified xsi:type="dcterms:W3CDTF">2023-12-13T13:24:27Z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KSORubyTemplateID" linkTarget="0">
    <vt:lpwstr>4</vt:lpwstr>
  </property>
  <property fmtid="{D5CDD505-2E9C-101B-9397-08002B2CF9AE}" pid="4" name="KSOTemplateKey">
    <vt:lpwstr>1.0_6WRJvTYrn7mONVVBdwC+KQgAbHrq3umxoNzu5AUvpgdnFbZGCzmxqpIpDerYF5MeNxdtAJYQLijBtIAOQxQoQw==</vt:lpwstr>
  </property>
  <property fmtid="{D5CDD505-2E9C-101B-9397-08002B2CF9AE}" pid="5" name="ICV">
    <vt:lpwstr>8B79EF1C9D5A477388F3165FDB677F66</vt:lpwstr>
  </property>
  <property fmtid="{D5CDD505-2E9C-101B-9397-08002B2CF9AE}" pid="6" name="KSOTemplateUUID">
    <vt:lpwstr>v1.0_mb_arXcNxO22aBcymBqHiG34w==</vt:lpwstr>
  </property>
</Properties>
</file>